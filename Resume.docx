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7C5" w:rsidRPr="00843164" w:rsidRDefault="00F14EB1">
      <w:pPr>
        <w:pStyle w:val="Title"/>
      </w:pPr>
      <w:r>
        <w:t>Preston Haynes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F14EB1" w:rsidP="00F14EB1">
            <w:pPr>
              <w:pStyle w:val="ContactInfo"/>
              <w:ind w:left="720" w:hanging="720"/>
            </w:pPr>
            <w:r>
              <w:t>prestonhaynes@me.com</w:t>
            </w:r>
            <w:r w:rsidR="00260D3F" w:rsidRPr="00843164">
              <w:t> | </w:t>
            </w:r>
            <w:r>
              <w:t>(801) 319-2293</w:t>
            </w:r>
            <w:r w:rsidR="00260D3F" w:rsidRPr="00843164">
              <w:t> |</w:t>
            </w:r>
            <w:r>
              <w:t xml:space="preserve"> </w:t>
            </w:r>
            <w:r w:rsidRPr="00F14EB1">
              <w:t>linkedin.com/in/</w:t>
            </w:r>
            <w:proofErr w:type="spellStart"/>
            <w:r w:rsidRPr="00F14EB1">
              <w:t>prhayne</w:t>
            </w:r>
            <w:r>
              <w:t>s</w:t>
            </w:r>
            <w:proofErr w:type="spellEnd"/>
          </w:p>
        </w:tc>
      </w:tr>
    </w:tbl>
    <w:sdt>
      <w:sdtPr>
        <w:alias w:val="Objective heading:"/>
        <w:tag w:val="Objective heading:"/>
        <w:id w:val="-1471434502"/>
        <w:placeholder>
          <w:docPart w:val="1D4BF7078FD74358AE5220484353CA44"/>
        </w:placeholder>
        <w:temporary/>
        <w:showingPlcHdr/>
        <w15:appearance w15:val="hidden"/>
      </w:sdtPr>
      <w:sdtEndPr/>
      <w:sdtContent>
        <w:p w:rsidR="00C067C5" w:rsidRPr="00843164" w:rsidRDefault="00126049" w:rsidP="002563E8">
          <w:pPr>
            <w:pStyle w:val="Heading1"/>
          </w:pPr>
          <w:r w:rsidRPr="00843164">
            <w:t>Objective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F360C0">
            <w:r>
              <w:t>Looking</w:t>
            </w:r>
            <w:r w:rsidR="00F14EB1">
              <w:t xml:space="preserve"> to get into</w:t>
            </w:r>
            <w:r w:rsidR="00AA2A4E">
              <w:t xml:space="preserve"> a Junior Backend Software Developer</w:t>
            </w:r>
            <w:r w:rsidR="00F14EB1">
              <w:t xml:space="preserve"> </w:t>
            </w:r>
            <w:r w:rsidR="00AA2A4E">
              <w:t>p</w:t>
            </w:r>
            <w:bookmarkStart w:id="0" w:name="_GoBack"/>
            <w:bookmarkEnd w:id="0"/>
            <w:r w:rsidR="00AA2A4E">
              <w:t>osition that is working with C# and the .NET Framework</w:t>
            </w:r>
            <w:r w:rsidR="00F14EB1">
              <w:t>.</w:t>
            </w:r>
          </w:p>
        </w:tc>
      </w:tr>
    </w:tbl>
    <w:sdt>
      <w:sdtPr>
        <w:alias w:val="Skills &amp; Abilities heading:"/>
        <w:tag w:val="Skills &amp; Abilities heading:"/>
        <w:id w:val="-1758198345"/>
        <w:placeholder>
          <w:docPart w:val="6E2B08C0E7DE46269EDF4444F31E766B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Skills &amp; Abilities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4A0" w:firstRow="1" w:lastRow="0" w:firstColumn="1" w:lastColumn="0" w:noHBand="0" w:noVBand="1"/>
        <w:tblDescription w:val="Skills and Abilities table"/>
      </w:tblPr>
      <w:tblGrid>
        <w:gridCol w:w="9072"/>
      </w:tblGrid>
      <w:tr w:rsidR="00260D3F" w:rsidRPr="00843164" w:rsidTr="00843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5D3E5A" w:rsidRDefault="005D3E5A" w:rsidP="005D3E5A">
            <w:pPr>
              <w:pStyle w:val="ListParagraph"/>
              <w:numPr>
                <w:ilvl w:val="0"/>
                <w:numId w:val="19"/>
              </w:numPr>
            </w:pPr>
            <w:r>
              <w:t>Experienced in C# and the .NET Framework</w:t>
            </w:r>
          </w:p>
          <w:p w:rsidR="00F14EB1" w:rsidRDefault="00F14EB1" w:rsidP="005D3E5A">
            <w:pPr>
              <w:pStyle w:val="ListParagraph"/>
              <w:numPr>
                <w:ilvl w:val="0"/>
                <w:numId w:val="19"/>
              </w:numPr>
            </w:pPr>
            <w:r>
              <w:t>Experienced in Java including Swing</w:t>
            </w:r>
          </w:p>
          <w:p w:rsidR="00947BE6" w:rsidRDefault="004C3CAD" w:rsidP="005D3E5A">
            <w:pPr>
              <w:pStyle w:val="ListParagraph"/>
              <w:numPr>
                <w:ilvl w:val="0"/>
                <w:numId w:val="19"/>
              </w:numPr>
            </w:pPr>
            <w:r>
              <w:t xml:space="preserve">Worked with PHP, </w:t>
            </w:r>
            <w:r w:rsidR="005D3E5A">
              <w:t>JavaScript</w:t>
            </w:r>
            <w:r w:rsidR="00947BE6">
              <w:t>,</w:t>
            </w:r>
            <w:r w:rsidR="005D3E5A">
              <w:t xml:space="preserve"> Swift, R,</w:t>
            </w:r>
            <w:r>
              <w:t xml:space="preserve"> and Python</w:t>
            </w:r>
          </w:p>
          <w:p w:rsidR="004C3CAD" w:rsidRDefault="004C3CAD" w:rsidP="005D3E5A">
            <w:pPr>
              <w:pStyle w:val="ListParagraph"/>
              <w:numPr>
                <w:ilvl w:val="0"/>
                <w:numId w:val="19"/>
              </w:numPr>
            </w:pPr>
            <w:r>
              <w:t>Basic knowledge of C and C++</w:t>
            </w:r>
          </w:p>
          <w:p w:rsidR="00F14EB1" w:rsidRDefault="00F14EB1" w:rsidP="005D3E5A">
            <w:pPr>
              <w:pStyle w:val="ListParagraph"/>
              <w:numPr>
                <w:ilvl w:val="0"/>
                <w:numId w:val="19"/>
              </w:numPr>
            </w:pPr>
            <w:r>
              <w:t>Knowledgeable with Linux, Windows</w:t>
            </w:r>
            <w:r w:rsidR="004C3CAD">
              <w:t>,</w:t>
            </w:r>
            <w:r>
              <w:t xml:space="preserve"> and Mac OS X</w:t>
            </w:r>
          </w:p>
          <w:p w:rsidR="00F14EB1" w:rsidRDefault="00F14EB1" w:rsidP="005D3E5A">
            <w:pPr>
              <w:pStyle w:val="ListParagraph"/>
              <w:numPr>
                <w:ilvl w:val="0"/>
                <w:numId w:val="19"/>
              </w:numPr>
            </w:pPr>
            <w:r>
              <w:t>Familiar with Agile Programming practices</w:t>
            </w:r>
          </w:p>
          <w:p w:rsidR="00F14EB1" w:rsidRDefault="00F14EB1" w:rsidP="005D3E5A">
            <w:pPr>
              <w:pStyle w:val="ListParagraph"/>
              <w:numPr>
                <w:ilvl w:val="0"/>
                <w:numId w:val="19"/>
              </w:numPr>
            </w:pPr>
            <w:r>
              <w:t>Experienced with ServiceNow Ticketing system</w:t>
            </w:r>
          </w:p>
          <w:p w:rsidR="00F14EB1" w:rsidRDefault="00F14EB1" w:rsidP="005D3E5A">
            <w:pPr>
              <w:pStyle w:val="ListParagraph"/>
              <w:numPr>
                <w:ilvl w:val="0"/>
                <w:numId w:val="19"/>
              </w:numPr>
            </w:pPr>
            <w:r>
              <w:t>Familiar with enterprise level server and networking equipment</w:t>
            </w:r>
          </w:p>
          <w:p w:rsidR="00260D3F" w:rsidRDefault="00F14EB1" w:rsidP="005D3E5A">
            <w:pPr>
              <w:pStyle w:val="ListParagraph"/>
              <w:numPr>
                <w:ilvl w:val="0"/>
                <w:numId w:val="19"/>
              </w:numPr>
            </w:pPr>
            <w:r>
              <w:t>Familiar with business communication platforms such as Teams, Slack, and Outlook Exchange</w:t>
            </w:r>
          </w:p>
          <w:p w:rsidR="005D3E5A" w:rsidRPr="00843164" w:rsidRDefault="005D3E5A" w:rsidP="005D3E5A">
            <w:pPr>
              <w:pStyle w:val="ListParagraph"/>
              <w:numPr>
                <w:ilvl w:val="0"/>
                <w:numId w:val="19"/>
              </w:numPr>
            </w:pPr>
            <w:r>
              <w:t>60 WPM typing speed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72B54E4B0E3D4709B4C33244FD543C16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947BE6" w:rsidP="00843164">
            <w:pPr>
              <w:pStyle w:val="Date"/>
            </w:pPr>
            <w:r>
              <w:t>2018</w:t>
            </w:r>
            <w:r w:rsidR="00843164">
              <w:t>-</w:t>
            </w:r>
            <w:r>
              <w:t>Present</w:t>
            </w:r>
          </w:p>
        </w:tc>
        <w:tc>
          <w:tcPr>
            <w:tcW w:w="4087" w:type="pct"/>
          </w:tcPr>
          <w:p w:rsidR="00843164" w:rsidRPr="00843164" w:rsidRDefault="004C3CAD" w:rsidP="00297EBC">
            <w:r>
              <w:t>Data Center Technician II</w:t>
            </w:r>
            <w:r w:rsidR="00843164" w:rsidRPr="00843164">
              <w:t>, </w:t>
            </w:r>
            <w:r>
              <w:t xml:space="preserve"> </w:t>
            </w:r>
            <w:r>
              <w:rPr>
                <w:rStyle w:val="Emphasis"/>
              </w:rPr>
              <w:t>Milestone Technologies</w:t>
            </w:r>
          </w:p>
          <w:p w:rsidR="00947BE6" w:rsidRDefault="00947BE6" w:rsidP="005D3E5A">
            <w:pPr>
              <w:pStyle w:val="ListBullet"/>
              <w:numPr>
                <w:ilvl w:val="0"/>
                <w:numId w:val="20"/>
              </w:numPr>
            </w:pPr>
            <w:r>
              <w:t>Perform secure data erasure to ensure protection of customer personal information and PayPal intellectual property</w:t>
            </w:r>
          </w:p>
          <w:p w:rsidR="00843164" w:rsidRDefault="00947BE6" w:rsidP="005D3E5A">
            <w:pPr>
              <w:pStyle w:val="ListBullet"/>
              <w:numPr>
                <w:ilvl w:val="0"/>
                <w:numId w:val="20"/>
              </w:numPr>
            </w:pPr>
            <w:r>
              <w:t>Perform server installations and cabling within a SAN environment</w:t>
            </w:r>
          </w:p>
          <w:p w:rsidR="00947BE6" w:rsidRPr="00843164" w:rsidRDefault="00947BE6" w:rsidP="005D3E5A">
            <w:pPr>
              <w:pStyle w:val="ListBullet"/>
              <w:numPr>
                <w:ilvl w:val="0"/>
                <w:numId w:val="20"/>
              </w:numPr>
            </w:pPr>
            <w:r>
              <w:t>Execute network changes of various sizes on the physical layer</w:t>
            </w:r>
          </w:p>
        </w:tc>
      </w:tr>
      <w:tr w:rsidR="00843164" w:rsidRPr="00843164" w:rsidTr="00526C73">
        <w:tc>
          <w:tcPr>
            <w:tcW w:w="913" w:type="pct"/>
          </w:tcPr>
          <w:p w:rsidR="00843164" w:rsidRPr="00843164" w:rsidRDefault="00947BE6" w:rsidP="00843164">
            <w:pPr>
              <w:pStyle w:val="Date"/>
            </w:pPr>
            <w:r>
              <w:t>2016</w:t>
            </w:r>
            <w:r w:rsidR="00843164">
              <w:t>-</w:t>
            </w:r>
            <w:r>
              <w:t>2018</w:t>
            </w:r>
          </w:p>
        </w:tc>
        <w:tc>
          <w:tcPr>
            <w:tcW w:w="4087" w:type="pct"/>
          </w:tcPr>
          <w:p w:rsidR="00843164" w:rsidRPr="00843164" w:rsidRDefault="004C3CAD" w:rsidP="00297EBC">
            <w:r>
              <w:t>Data Center Technician I</w:t>
            </w:r>
            <w:r w:rsidR="00843164" w:rsidRPr="00843164">
              <w:t>, </w:t>
            </w:r>
            <w:r>
              <w:t xml:space="preserve"> </w:t>
            </w:r>
            <w:r>
              <w:rPr>
                <w:rStyle w:val="Emphasis"/>
              </w:rPr>
              <w:t>Milestone Technologies</w:t>
            </w:r>
          </w:p>
          <w:p w:rsidR="00947BE6" w:rsidRDefault="00947BE6" w:rsidP="005D3E5A">
            <w:pPr>
              <w:pStyle w:val="ListBullet"/>
              <w:numPr>
                <w:ilvl w:val="0"/>
                <w:numId w:val="22"/>
              </w:numPr>
            </w:pPr>
            <w:r>
              <w:t>Install networking equipment such as switches, routers, firewalls, load balancers, TAPs, and servers for PayPal</w:t>
            </w:r>
          </w:p>
          <w:p w:rsidR="00947BE6" w:rsidRDefault="00947BE6" w:rsidP="005D3E5A">
            <w:pPr>
              <w:pStyle w:val="ListBullet"/>
              <w:numPr>
                <w:ilvl w:val="0"/>
                <w:numId w:val="22"/>
              </w:numPr>
            </w:pPr>
            <w:r>
              <w:t>Run both fiber optic cable and copper cable</w:t>
            </w:r>
          </w:p>
          <w:p w:rsidR="00947BE6" w:rsidRDefault="00947BE6" w:rsidP="005D3E5A">
            <w:pPr>
              <w:pStyle w:val="ListBullet"/>
              <w:numPr>
                <w:ilvl w:val="0"/>
                <w:numId w:val="22"/>
              </w:numPr>
            </w:pPr>
            <w:r>
              <w:t>Troubleshoot issues from various equipment vendors such as Cisco, Oracle, Juniper, Arista, HP, SuperMicro, and Dell</w:t>
            </w:r>
          </w:p>
          <w:p w:rsidR="00843164" w:rsidRPr="00843164" w:rsidRDefault="00947BE6" w:rsidP="005D3E5A">
            <w:pPr>
              <w:pStyle w:val="ListBullet"/>
              <w:numPr>
                <w:ilvl w:val="0"/>
                <w:numId w:val="22"/>
              </w:numPr>
            </w:pPr>
            <w:r>
              <w:t>Communicate with clients to resolve issues with requested tasks</w:t>
            </w:r>
          </w:p>
        </w:tc>
      </w:tr>
    </w:tbl>
    <w:sdt>
      <w:sdtPr>
        <w:alias w:val="Education heading:"/>
        <w:tag w:val="Education heading:"/>
        <w:id w:val="989682148"/>
        <w:placeholder>
          <w:docPart w:val="040C83C62C8C46A996DB0C823D588A3D"/>
        </w:placeholder>
        <w:temporary/>
        <w:showingPlcHdr/>
        <w15:appearance w15:val="hidden"/>
      </w:sdtPr>
      <w:sdtEndPr/>
      <w:sdtContent>
        <w:p w:rsidR="00843164" w:rsidRPr="00843164" w:rsidRDefault="00843164" w:rsidP="00843164">
          <w:pPr>
            <w:pStyle w:val="Heading1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843164" w:rsidRPr="00843164" w:rsidRDefault="004C3CAD" w:rsidP="00297EBC">
            <w:pPr>
              <w:pStyle w:val="Date"/>
            </w:pPr>
            <w:r>
              <w:t>201</w:t>
            </w:r>
            <w:r w:rsidR="00947BE6">
              <w:t>8</w:t>
            </w:r>
            <w:r w:rsidR="00843164">
              <w:t>-</w:t>
            </w:r>
            <w:r>
              <w:t>20</w:t>
            </w:r>
            <w:r w:rsidR="00947BE6">
              <w:t>20</w:t>
            </w:r>
          </w:p>
        </w:tc>
        <w:tc>
          <w:tcPr>
            <w:tcW w:w="4087" w:type="pct"/>
          </w:tcPr>
          <w:p w:rsidR="00843164" w:rsidRPr="004C3CAD" w:rsidRDefault="00F360C0" w:rsidP="00297EBC">
            <w:r>
              <w:t>Bachelor of Science</w:t>
            </w:r>
            <w:r w:rsidR="004C3CAD">
              <w:t xml:space="preserve"> in Computer Scienc</w:t>
            </w:r>
            <w:r w:rsidR="00947BE6">
              <w:t>e</w:t>
            </w:r>
            <w:r>
              <w:t xml:space="preserve"> -</w:t>
            </w:r>
            <w:r w:rsidR="004C3CAD">
              <w:t xml:space="preserve"> Salt Lake City, UT</w:t>
            </w:r>
            <w:r>
              <w:t xml:space="preserve"> -</w:t>
            </w:r>
            <w:r w:rsidR="004C3CAD">
              <w:t xml:space="preserve"> </w:t>
            </w:r>
            <w:r w:rsidR="00947BE6">
              <w:rPr>
                <w:rStyle w:val="Emphasis"/>
              </w:rPr>
              <w:t>Westminster College</w:t>
            </w:r>
            <w:r w:rsidR="004C3CAD">
              <w:rPr>
                <w:rStyle w:val="Emphasis"/>
              </w:rPr>
              <w:t xml:space="preserve"> </w:t>
            </w:r>
            <w:r w:rsidR="004C3CAD" w:rsidRPr="00947BE6">
              <w:rPr>
                <w:rStyle w:val="Emphasis"/>
              </w:rPr>
              <w:t xml:space="preserve">– </w:t>
            </w:r>
            <w:r w:rsidR="00947BE6">
              <w:rPr>
                <w:rStyle w:val="Emphasis"/>
              </w:rPr>
              <w:t>3.4</w:t>
            </w:r>
            <w:r w:rsidR="004C3CAD" w:rsidRPr="00947BE6">
              <w:rPr>
                <w:rStyle w:val="Emphasis"/>
              </w:rPr>
              <w:t xml:space="preserve"> GPA</w:t>
            </w:r>
          </w:p>
        </w:tc>
      </w:tr>
      <w:tr w:rsidR="00947BE6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947BE6" w:rsidRPr="00843164" w:rsidRDefault="00947BE6" w:rsidP="00947BE6">
            <w:pPr>
              <w:pStyle w:val="Date"/>
            </w:pPr>
            <w:r>
              <w:t>2013-2018</w:t>
            </w:r>
          </w:p>
        </w:tc>
        <w:tc>
          <w:tcPr>
            <w:tcW w:w="4087" w:type="pct"/>
          </w:tcPr>
          <w:p w:rsidR="00947BE6" w:rsidRPr="00843164" w:rsidRDefault="00947BE6" w:rsidP="00947BE6">
            <w:r>
              <w:t>Associates of Science in Computer Science and Information Systems</w:t>
            </w:r>
            <w:r w:rsidR="00F360C0">
              <w:t xml:space="preserve"> - </w:t>
            </w:r>
            <w:r>
              <w:t>Salt Lake City, UT</w:t>
            </w:r>
            <w:r w:rsidR="00F360C0">
              <w:t xml:space="preserve"> -</w:t>
            </w:r>
            <w:r w:rsidRPr="00843164">
              <w:t> </w:t>
            </w:r>
            <w:r>
              <w:rPr>
                <w:rStyle w:val="Emphasis"/>
              </w:rPr>
              <w:t>Salt Lake Community College – 2.9 GPA</w:t>
            </w:r>
          </w:p>
        </w:tc>
      </w:tr>
      <w:tr w:rsidR="004C3CAD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:rsidR="004C3CAD" w:rsidRPr="00843164" w:rsidRDefault="004C3CAD" w:rsidP="004C3CAD">
            <w:pPr>
              <w:pStyle w:val="Date"/>
            </w:pPr>
            <w:r>
              <w:t>2013-2016</w:t>
            </w:r>
          </w:p>
        </w:tc>
        <w:tc>
          <w:tcPr>
            <w:tcW w:w="4087" w:type="pct"/>
          </w:tcPr>
          <w:p w:rsidR="004C3CAD" w:rsidRPr="00843164" w:rsidRDefault="004C3CAD" w:rsidP="004C3CAD">
            <w:r>
              <w:t>Associates of Science in General Studies</w:t>
            </w:r>
            <w:r w:rsidR="00F360C0">
              <w:t xml:space="preserve"> -</w:t>
            </w:r>
            <w:r w:rsidRPr="00843164">
              <w:t> </w:t>
            </w:r>
            <w:r>
              <w:t>Salt Lake City, UT</w:t>
            </w:r>
            <w:r w:rsidRPr="00843164">
              <w:t> </w:t>
            </w:r>
            <w:r w:rsidR="00F360C0">
              <w:t>-</w:t>
            </w:r>
            <w:r w:rsidRPr="00843164">
              <w:t> </w:t>
            </w:r>
            <w:r>
              <w:rPr>
                <w:rStyle w:val="Emphasis"/>
              </w:rPr>
              <w:t>Salt Lake Community College – 2.</w:t>
            </w:r>
            <w:r w:rsidR="00947BE6">
              <w:rPr>
                <w:rStyle w:val="Emphasis"/>
              </w:rPr>
              <w:t>9 GPA</w:t>
            </w:r>
          </w:p>
        </w:tc>
      </w:tr>
    </w:tbl>
    <w:p w:rsidR="00126049" w:rsidRPr="00843164" w:rsidRDefault="00947BE6" w:rsidP="002563E8">
      <w:pPr>
        <w:pStyle w:val="Heading1"/>
      </w:pPr>
      <w:r>
        <w:t>Coursework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Algorithms &amp; Data Structures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Intermediate Programming in C#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Software Engineering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Discrete Structures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Mobile iOS App Development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Intro to Networking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Web Programming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Advance JavaScript and JSP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Computer Systems and Programming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Computer Architecture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Statistical Modeling</w:t>
            </w:r>
          </w:p>
          <w:p w:rsidR="005D3E5A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Computer Networks</w:t>
            </w:r>
          </w:p>
          <w:p w:rsidR="005D3E5A" w:rsidRPr="00843164" w:rsidRDefault="005D3E5A" w:rsidP="005D3E5A">
            <w:pPr>
              <w:pStyle w:val="ListParagraph"/>
              <w:numPr>
                <w:ilvl w:val="0"/>
                <w:numId w:val="23"/>
              </w:numPr>
            </w:pPr>
            <w:r>
              <w:t>Machine Learning</w:t>
            </w:r>
          </w:p>
        </w:tc>
      </w:tr>
    </w:tbl>
    <w:sdt>
      <w:sdtPr>
        <w:alias w:val="Leadership heading:"/>
        <w:tag w:val="Leadership heading:"/>
        <w:id w:val="-597258693"/>
        <w:placeholder>
          <w:docPart w:val="4E794022FB2149B99FEE1337FC2AF4A6"/>
        </w:placeholder>
        <w:temporary/>
        <w:showingPlcHdr/>
        <w15:appearance w15:val="hidden"/>
      </w:sdtPr>
      <w:sdtEndPr/>
      <w:sdtContent>
        <w:p w:rsidR="00126049" w:rsidRPr="00843164" w:rsidRDefault="00126049" w:rsidP="002563E8">
          <w:pPr>
            <w:pStyle w:val="Heading1"/>
          </w:pPr>
          <w:r w:rsidRPr="00843164">
            <w:t>Leadership</w:t>
          </w:r>
        </w:p>
      </w:sdtContent>
    </w:sdt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9072"/>
      </w:tblGrid>
      <w:tr w:rsidR="00260D3F" w:rsidRPr="00843164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:rsidR="00260D3F" w:rsidRPr="00843164" w:rsidRDefault="005D3E5A" w:rsidP="005D3E5A">
            <w:pPr>
              <w:pStyle w:val="ListBullet"/>
              <w:numPr>
                <w:ilvl w:val="0"/>
                <w:numId w:val="24"/>
              </w:numPr>
            </w:pPr>
            <w:r>
              <w:t>Vice President and Treasurer of the Taekwon-Do Club at Salt Lake Community College</w:t>
            </w:r>
          </w:p>
        </w:tc>
      </w:tr>
    </w:tbl>
    <w:p w:rsidR="00260D3F" w:rsidRPr="00843164" w:rsidRDefault="00260D3F" w:rsidP="00F25533"/>
    <w:sectPr w:rsidR="00260D3F" w:rsidRPr="00843164">
      <w:footerReference w:type="default" r:id="rId10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7054" w:rsidRDefault="00E87054">
      <w:pPr>
        <w:spacing w:after="0"/>
      </w:pPr>
      <w:r>
        <w:separator/>
      </w:r>
    </w:p>
    <w:p w:rsidR="00E87054" w:rsidRDefault="00E87054"/>
  </w:endnote>
  <w:endnote w:type="continuationSeparator" w:id="0">
    <w:p w:rsidR="00E87054" w:rsidRDefault="00E87054">
      <w:pPr>
        <w:spacing w:after="0"/>
      </w:pPr>
      <w:r>
        <w:continuationSeparator/>
      </w:r>
    </w:p>
    <w:p w:rsidR="00E87054" w:rsidRDefault="00E870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7054" w:rsidRDefault="00E87054">
      <w:pPr>
        <w:spacing w:after="0"/>
      </w:pPr>
      <w:r>
        <w:separator/>
      </w:r>
    </w:p>
    <w:p w:rsidR="00E87054" w:rsidRDefault="00E87054"/>
  </w:footnote>
  <w:footnote w:type="continuationSeparator" w:id="0">
    <w:p w:rsidR="00E87054" w:rsidRDefault="00E87054">
      <w:pPr>
        <w:spacing w:after="0"/>
      </w:pPr>
      <w:r>
        <w:continuationSeparator/>
      </w:r>
    </w:p>
    <w:p w:rsidR="00E87054" w:rsidRDefault="00E8705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F652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016802"/>
    <w:multiLevelType w:val="hybridMultilevel"/>
    <w:tmpl w:val="C442A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C72FE0"/>
    <w:multiLevelType w:val="hybridMultilevel"/>
    <w:tmpl w:val="BFD6EA18"/>
    <w:lvl w:ilvl="0" w:tplc="90E2BB7C">
      <w:start w:val="1"/>
      <w:numFmt w:val="bullet"/>
      <w:pStyle w:val="ListBullet"/>
      <w:lvlText w:val="•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E7DA7"/>
    <w:multiLevelType w:val="hybridMultilevel"/>
    <w:tmpl w:val="6A3029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513C11"/>
    <w:multiLevelType w:val="hybridMultilevel"/>
    <w:tmpl w:val="36001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B75565"/>
    <w:multiLevelType w:val="hybridMultilevel"/>
    <w:tmpl w:val="785AB33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1D27BF7"/>
    <w:multiLevelType w:val="hybridMultilevel"/>
    <w:tmpl w:val="1D3A8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206A2C"/>
    <w:multiLevelType w:val="hybridMultilevel"/>
    <w:tmpl w:val="ECFAE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A34FC1"/>
    <w:multiLevelType w:val="hybridMultilevel"/>
    <w:tmpl w:val="393AADE6"/>
    <w:lvl w:ilvl="0" w:tplc="6C72EB14">
      <w:start w:val="1"/>
      <w:numFmt w:val="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4463F"/>
    <w:multiLevelType w:val="hybridMultilevel"/>
    <w:tmpl w:val="1FAC8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6F6DDF"/>
    <w:multiLevelType w:val="hybridMultilevel"/>
    <w:tmpl w:val="BAA4B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F455412"/>
    <w:multiLevelType w:val="hybridMultilevel"/>
    <w:tmpl w:val="0742A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7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3"/>
  </w:num>
  <w:num w:numId="17">
    <w:abstractNumId w:val="14"/>
  </w:num>
  <w:num w:numId="18">
    <w:abstractNumId w:val="11"/>
  </w:num>
  <w:num w:numId="19">
    <w:abstractNumId w:val="16"/>
  </w:num>
  <w:num w:numId="20">
    <w:abstractNumId w:val="19"/>
  </w:num>
  <w:num w:numId="21">
    <w:abstractNumId w:val="10"/>
  </w:num>
  <w:num w:numId="22">
    <w:abstractNumId w:val="12"/>
  </w:num>
  <w:num w:numId="23">
    <w:abstractNumId w:val="18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B1"/>
    <w:rsid w:val="000C0CA7"/>
    <w:rsid w:val="000F2762"/>
    <w:rsid w:val="00126049"/>
    <w:rsid w:val="0014523F"/>
    <w:rsid w:val="00254924"/>
    <w:rsid w:val="002563E8"/>
    <w:rsid w:val="00260D3F"/>
    <w:rsid w:val="002E50C0"/>
    <w:rsid w:val="004827F9"/>
    <w:rsid w:val="004C3CAD"/>
    <w:rsid w:val="00526C73"/>
    <w:rsid w:val="005D3E5A"/>
    <w:rsid w:val="00650306"/>
    <w:rsid w:val="00693B17"/>
    <w:rsid w:val="00762CE4"/>
    <w:rsid w:val="00797C46"/>
    <w:rsid w:val="00843164"/>
    <w:rsid w:val="00854E7D"/>
    <w:rsid w:val="008551F7"/>
    <w:rsid w:val="008A74DF"/>
    <w:rsid w:val="008B5DC0"/>
    <w:rsid w:val="00931654"/>
    <w:rsid w:val="00947BE6"/>
    <w:rsid w:val="00A82DCC"/>
    <w:rsid w:val="00AA2A4E"/>
    <w:rsid w:val="00C02E26"/>
    <w:rsid w:val="00C067C5"/>
    <w:rsid w:val="00CC05D9"/>
    <w:rsid w:val="00CD7582"/>
    <w:rsid w:val="00D0020C"/>
    <w:rsid w:val="00D06E8C"/>
    <w:rsid w:val="00D568D3"/>
    <w:rsid w:val="00D65641"/>
    <w:rsid w:val="00D81F4E"/>
    <w:rsid w:val="00E42361"/>
    <w:rsid w:val="00E76367"/>
    <w:rsid w:val="00E87054"/>
    <w:rsid w:val="00F14EB1"/>
    <w:rsid w:val="00F25533"/>
    <w:rsid w:val="00F360C0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DE13"/>
  <w15:chartTrackingRefBased/>
  <w15:docId w15:val="{5BB63E45-75AC-4E34-A274-F2D9F9E7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843164"/>
    <w:pPr>
      <w:keepNext/>
      <w:keepLines/>
      <w:pBdr>
        <w:bottom w:val="double" w:sz="2" w:space="1" w:color="595959" w:themeColor="text1" w:themeTint="A6"/>
      </w:pBdr>
      <w:spacing w:before="6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18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843164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est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4BF7078FD74358AE5220484353CA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A8F10-FF92-4D67-961A-2F6B34C3124F}"/>
      </w:docPartPr>
      <w:docPartBody>
        <w:p w:rsidR="004B5387" w:rsidRDefault="00122B7B">
          <w:pPr>
            <w:pStyle w:val="1D4BF7078FD74358AE5220484353CA44"/>
          </w:pPr>
          <w:r w:rsidRPr="00843164">
            <w:t>Objective</w:t>
          </w:r>
        </w:p>
      </w:docPartBody>
    </w:docPart>
    <w:docPart>
      <w:docPartPr>
        <w:name w:val="6E2B08C0E7DE46269EDF4444F31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E51B1-3F69-45D5-809A-08BA216E0ECF}"/>
      </w:docPartPr>
      <w:docPartBody>
        <w:p w:rsidR="004B5387" w:rsidRDefault="00122B7B">
          <w:pPr>
            <w:pStyle w:val="6E2B08C0E7DE46269EDF4444F31E766B"/>
          </w:pPr>
          <w:r w:rsidRPr="00843164">
            <w:t>Skills &amp; Abilities</w:t>
          </w:r>
        </w:p>
      </w:docPartBody>
    </w:docPart>
    <w:docPart>
      <w:docPartPr>
        <w:name w:val="72B54E4B0E3D4709B4C33244FD543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9A311-C282-400E-B7F5-DF8DA45856CD}"/>
      </w:docPartPr>
      <w:docPartBody>
        <w:p w:rsidR="004B5387" w:rsidRDefault="00122B7B">
          <w:pPr>
            <w:pStyle w:val="72B54E4B0E3D4709B4C33244FD543C16"/>
          </w:pPr>
          <w:r w:rsidRPr="00843164">
            <w:t>Experience</w:t>
          </w:r>
        </w:p>
      </w:docPartBody>
    </w:docPart>
    <w:docPart>
      <w:docPartPr>
        <w:name w:val="040C83C62C8C46A996DB0C823D588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4C189-F6E6-4930-BF35-33FEFF68AD60}"/>
      </w:docPartPr>
      <w:docPartBody>
        <w:p w:rsidR="004B5387" w:rsidRDefault="00122B7B">
          <w:pPr>
            <w:pStyle w:val="040C83C62C8C46A996DB0C823D588A3D"/>
          </w:pPr>
          <w:r w:rsidRPr="00843164">
            <w:t>Education</w:t>
          </w:r>
        </w:p>
      </w:docPartBody>
    </w:docPart>
    <w:docPart>
      <w:docPartPr>
        <w:name w:val="4E794022FB2149B99FEE1337FC2AF4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50D8-F5E5-482B-AE21-9BE4455271B9}"/>
      </w:docPartPr>
      <w:docPartBody>
        <w:p w:rsidR="004B5387" w:rsidRDefault="00122B7B">
          <w:pPr>
            <w:pStyle w:val="4E794022FB2149B99FEE1337FC2AF4A6"/>
          </w:pPr>
          <w:r w:rsidRPr="00843164"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B7B"/>
    <w:rsid w:val="00122B7B"/>
    <w:rsid w:val="004B5387"/>
    <w:rsid w:val="00B0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2739102E5941D582512D73B2D2149F">
    <w:name w:val="BC2739102E5941D582512D73B2D2149F"/>
  </w:style>
  <w:style w:type="paragraph" w:customStyle="1" w:styleId="6F307FB4C50A4952B15540723184AD10">
    <w:name w:val="6F307FB4C50A4952B15540723184AD10"/>
  </w:style>
  <w:style w:type="paragraph" w:customStyle="1" w:styleId="3F5A0184F9EB4D70BAF57D76BE37A618">
    <w:name w:val="3F5A0184F9EB4D70BAF57D76BE37A618"/>
  </w:style>
  <w:style w:type="paragraph" w:customStyle="1" w:styleId="3B5667B6D3CD4978AB889BCC2C6BE4D5">
    <w:name w:val="3B5667B6D3CD4978AB889BCC2C6BE4D5"/>
  </w:style>
  <w:style w:type="paragraph" w:customStyle="1" w:styleId="1D4BF7078FD74358AE5220484353CA44">
    <w:name w:val="1D4BF7078FD74358AE5220484353CA44"/>
  </w:style>
  <w:style w:type="paragraph" w:customStyle="1" w:styleId="23F70CC4E737430EBEBEBF420D02E4A4">
    <w:name w:val="23F70CC4E737430EBEBEBF420D02E4A4"/>
  </w:style>
  <w:style w:type="paragraph" w:customStyle="1" w:styleId="6E2B08C0E7DE46269EDF4444F31E766B">
    <w:name w:val="6E2B08C0E7DE46269EDF4444F31E766B"/>
  </w:style>
  <w:style w:type="paragraph" w:customStyle="1" w:styleId="C1CC308801314C059B0AFA70B035B66F">
    <w:name w:val="C1CC308801314C059B0AFA70B035B66F"/>
  </w:style>
  <w:style w:type="paragraph" w:customStyle="1" w:styleId="72B54E4B0E3D4709B4C33244FD543C16">
    <w:name w:val="72B54E4B0E3D4709B4C33244FD543C16"/>
  </w:style>
  <w:style w:type="paragraph" w:customStyle="1" w:styleId="127CC7C0889A4BA7BA5CCBCC994B6846">
    <w:name w:val="127CC7C0889A4BA7BA5CCBCC994B6846"/>
  </w:style>
  <w:style w:type="paragraph" w:customStyle="1" w:styleId="3C40C051D78A461895A73799264BC88B">
    <w:name w:val="3C40C051D78A461895A73799264BC88B"/>
  </w:style>
  <w:style w:type="paragraph" w:customStyle="1" w:styleId="3A75887671B94BBBA26C36B8AB7D9F4B">
    <w:name w:val="3A75887671B94BBBA26C36B8AB7D9F4B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B7C23E02D8F143C5A1EE242A6E2711D7">
    <w:name w:val="B7C23E02D8F143C5A1EE242A6E2711D7"/>
  </w:style>
  <w:style w:type="paragraph" w:customStyle="1" w:styleId="F06C08412DFF4EF38AA6F27875178CAF">
    <w:name w:val="F06C08412DFF4EF38AA6F27875178CAF"/>
  </w:style>
  <w:style w:type="paragraph" w:customStyle="1" w:styleId="8A57DC7D32484B1DA5751C7D0C6F8D48">
    <w:name w:val="8A57DC7D32484B1DA5751C7D0C6F8D48"/>
  </w:style>
  <w:style w:type="paragraph" w:customStyle="1" w:styleId="1029642FA3144298B25F310295919338">
    <w:name w:val="1029642FA3144298B25F310295919338"/>
  </w:style>
  <w:style w:type="paragraph" w:customStyle="1" w:styleId="696B51D8CBB7426CAF827EC1E0B8DEC8">
    <w:name w:val="696B51D8CBB7426CAF827EC1E0B8DEC8"/>
  </w:style>
  <w:style w:type="paragraph" w:customStyle="1" w:styleId="8529AF90211C4D13A72D0D6A065C24B9">
    <w:name w:val="8529AF90211C4D13A72D0D6A065C24B9"/>
  </w:style>
  <w:style w:type="paragraph" w:customStyle="1" w:styleId="6FD0160A4EAF407C886D707E7A669C4E">
    <w:name w:val="6FD0160A4EAF407C886D707E7A669C4E"/>
  </w:style>
  <w:style w:type="paragraph" w:customStyle="1" w:styleId="040C83C62C8C46A996DB0C823D588A3D">
    <w:name w:val="040C83C62C8C46A996DB0C823D588A3D"/>
  </w:style>
  <w:style w:type="paragraph" w:customStyle="1" w:styleId="FDF27A13AC3E4091BEA2CA6B9FEA018A">
    <w:name w:val="FDF27A13AC3E4091BEA2CA6B9FEA018A"/>
  </w:style>
  <w:style w:type="paragraph" w:customStyle="1" w:styleId="8CA7835F1B9F44649B3073077990A08A">
    <w:name w:val="8CA7835F1B9F44649B3073077990A08A"/>
  </w:style>
  <w:style w:type="paragraph" w:customStyle="1" w:styleId="55999AADC3E54DA5B8C8EDBEBA09C7E9">
    <w:name w:val="55999AADC3E54DA5B8C8EDBEBA09C7E9"/>
  </w:style>
  <w:style w:type="paragraph" w:customStyle="1" w:styleId="17CB12D9E0D64C66B3613E6D619C06F7">
    <w:name w:val="17CB12D9E0D64C66B3613E6D619C06F7"/>
  </w:style>
  <w:style w:type="paragraph" w:customStyle="1" w:styleId="7A1996ED82F245B5BD1AAAE197C68D70">
    <w:name w:val="7A1996ED82F245B5BD1AAAE197C68D70"/>
  </w:style>
  <w:style w:type="paragraph" w:customStyle="1" w:styleId="84603A35DB36419DBD0FB808552DBF3B">
    <w:name w:val="84603A35DB36419DBD0FB808552DBF3B"/>
  </w:style>
  <w:style w:type="paragraph" w:customStyle="1" w:styleId="353BC3290BA54657A17FAAEA4D50293A">
    <w:name w:val="353BC3290BA54657A17FAAEA4D50293A"/>
  </w:style>
  <w:style w:type="paragraph" w:customStyle="1" w:styleId="4E794022FB2149B99FEE1337FC2AF4A6">
    <w:name w:val="4E794022FB2149B99FEE1337FC2AF4A6"/>
  </w:style>
  <w:style w:type="paragraph" w:customStyle="1" w:styleId="73DAFE9C083646469FE8D0EB78010446">
    <w:name w:val="73DAFE9C083646469FE8D0EB780104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0A99BC-CF1C-4A2A-90F1-837BE596B6DA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50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Preston Haynes</dc:creator>
  <cp:lastModifiedBy>Preston Haynes</cp:lastModifiedBy>
  <cp:revision>2</cp:revision>
  <dcterms:created xsi:type="dcterms:W3CDTF">2019-09-04T00:52:00Z</dcterms:created>
  <dcterms:modified xsi:type="dcterms:W3CDTF">2019-09-17T03:03:00Z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